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DA1005" w14:textId="77777777" w:rsidR="00C152A9" w:rsidRDefault="00161D82">
      <w:pPr>
        <w:pStyle w:val="ac"/>
        <w:rPr>
          <w:rFonts w:hint="eastAsia"/>
        </w:rPr>
      </w:pPr>
      <w:r>
        <w:rPr>
          <w:rFonts w:hint="eastAsia"/>
        </w:rPr>
        <w:t>20190703</w:t>
      </w:r>
      <w:r w:rsidR="000E2B2C">
        <w:rPr>
          <w:rFonts w:hint="eastAsia"/>
        </w:rPr>
        <w:t>初稿生成</w:t>
      </w:r>
    </w:p>
    <w:p w14:paraId="55F4DB7D" w14:textId="00D1C828" w:rsidR="00EF270A" w:rsidRPr="004B440C" w:rsidRDefault="00EF270A" w:rsidP="00C152A9">
      <w:pPr>
        <w:pStyle w:val="af7"/>
        <w:rPr>
          <w:rFonts w:hint="eastAsia"/>
        </w:rPr>
      </w:pPr>
    </w:p>
    <w:p w14:paraId="2D952E84" w14:textId="6EA1FE59" w:rsidR="00EF270A" w:rsidRDefault="001B6CA1" w:rsidP="001B6CA1">
      <w:pPr>
        <w:pStyle w:val="a8"/>
        <w:rPr>
          <w:rFonts w:hint="eastAsia"/>
        </w:rPr>
      </w:pPr>
      <w:r>
        <w:rPr>
          <w:rFonts w:hint="eastAsia"/>
        </w:rPr>
        <w:t>概要</w:t>
      </w:r>
      <w:bookmarkStart w:id="0" w:name="_GoBack"/>
      <w:bookmarkEnd w:id="0"/>
    </w:p>
    <w:p w14:paraId="2924D479" w14:textId="77777777" w:rsidR="00EC7C6B" w:rsidRDefault="00EC7C6B" w:rsidP="00EC7C6B">
      <w:pPr>
        <w:rPr>
          <w:rFonts w:hint="eastAsia"/>
        </w:rPr>
      </w:pPr>
      <w:r>
        <w:rPr>
          <w:rFonts w:hint="eastAsia"/>
        </w:rPr>
        <w:t>这份面试题总内容包含了十九个模块：</w:t>
      </w:r>
      <w:r>
        <w:rPr>
          <w:rFonts w:hint="eastAsia"/>
        </w:rPr>
        <w:t xml:space="preserve">Java </w:t>
      </w:r>
      <w:r>
        <w:rPr>
          <w:rFonts w:hint="eastAsia"/>
        </w:rPr>
        <w:t>基础、容器、多线程、反射、对象拷贝、</w:t>
      </w:r>
      <w:r>
        <w:rPr>
          <w:rFonts w:hint="eastAsia"/>
        </w:rPr>
        <w:t xml:space="preserve">Java Web </w:t>
      </w:r>
      <w:r>
        <w:rPr>
          <w:rFonts w:hint="eastAsia"/>
        </w:rPr>
        <w:t>模块、异常、网络、设计模式、</w:t>
      </w:r>
      <w:r>
        <w:rPr>
          <w:rFonts w:hint="eastAsia"/>
        </w:rPr>
        <w:t>Spring/Spring MVC</w:t>
      </w:r>
      <w:r>
        <w:rPr>
          <w:rFonts w:hint="eastAsia"/>
        </w:rPr>
        <w:t>、</w:t>
      </w:r>
      <w:r>
        <w:rPr>
          <w:rFonts w:hint="eastAsia"/>
        </w:rPr>
        <w:t>Spring Boot/Spring Cloud</w:t>
      </w:r>
      <w:r>
        <w:rPr>
          <w:rFonts w:hint="eastAsia"/>
        </w:rPr>
        <w:t>、</w:t>
      </w:r>
      <w:r>
        <w:rPr>
          <w:rFonts w:hint="eastAsia"/>
        </w:rPr>
        <w:t>Hibernate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、</w:t>
      </w:r>
      <w:r>
        <w:rPr>
          <w:rFonts w:hint="eastAsia"/>
        </w:rPr>
        <w:t>Kafka</w:t>
      </w:r>
      <w:r>
        <w:rPr>
          <w:rFonts w:hint="eastAsia"/>
        </w:rPr>
        <w:t>、</w:t>
      </w:r>
      <w:r>
        <w:rPr>
          <w:rFonts w:hint="eastAsia"/>
        </w:rPr>
        <w:t>Zookeeper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JVM </w:t>
      </w:r>
      <w:r>
        <w:rPr>
          <w:rFonts w:hint="eastAsia"/>
        </w:rPr>
        <w:t>。如下图所示：</w:t>
      </w:r>
    </w:p>
    <w:p w14:paraId="4CFA80F0" w14:textId="76A398A9" w:rsidR="00EC7C6B" w:rsidRPr="00EC7C6B" w:rsidRDefault="00EC7C6B" w:rsidP="00EC7C6B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EC7C6B"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US"/>
        </w:rPr>
        <w:drawing>
          <wp:inline distT="0" distB="0" distL="0" distR="0" wp14:anchorId="397B5F0E" wp14:editId="78BC9B6D">
            <wp:extent cx="2857500" cy="3759200"/>
            <wp:effectExtent l="0" t="0" r="12700" b="0"/>
            <wp:docPr id="1" name="图片 1" descr="https://img-blog.csdnimg.cn/20190529103742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1905291037424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64B34" w14:textId="5C54CF1D" w:rsidR="00EF270A" w:rsidRDefault="00EF270A" w:rsidP="00EC7C6B">
      <w:pPr>
        <w:rPr>
          <w:rFonts w:hint="eastAsia"/>
        </w:rPr>
      </w:pPr>
    </w:p>
    <w:p w14:paraId="273C7126" w14:textId="77777777" w:rsidR="00894372" w:rsidRDefault="00894372" w:rsidP="00EC7C6B">
      <w:pPr>
        <w:rPr>
          <w:rFonts w:hint="eastAsia"/>
        </w:rPr>
      </w:pPr>
    </w:p>
    <w:p w14:paraId="54CD9486" w14:textId="77777777" w:rsidR="00894372" w:rsidRDefault="00894372" w:rsidP="00EC7C6B">
      <w:pPr>
        <w:rPr>
          <w:rFonts w:hint="eastAsia"/>
        </w:rPr>
      </w:pPr>
    </w:p>
    <w:p w14:paraId="6DC7AAB9" w14:textId="77777777" w:rsidR="00894372" w:rsidRDefault="00894372" w:rsidP="00EC7C6B">
      <w:pPr>
        <w:rPr>
          <w:rFonts w:hint="eastAsia"/>
        </w:rPr>
      </w:pPr>
    </w:p>
    <w:p w14:paraId="1FED7771" w14:textId="77777777" w:rsidR="00894372" w:rsidRDefault="00894372" w:rsidP="00EC7C6B">
      <w:pPr>
        <w:rPr>
          <w:rFonts w:hint="eastAsia"/>
        </w:rPr>
      </w:pPr>
    </w:p>
    <w:p w14:paraId="740BE3D1" w14:textId="77777777" w:rsidR="00894372" w:rsidRDefault="00894372" w:rsidP="00EC7C6B">
      <w:pPr>
        <w:rPr>
          <w:rFonts w:hint="eastAsia"/>
        </w:rPr>
      </w:pPr>
    </w:p>
    <w:p w14:paraId="072FCADB" w14:textId="77777777" w:rsidR="00894372" w:rsidRDefault="00894372" w:rsidP="00EC7C6B">
      <w:pPr>
        <w:rPr>
          <w:rFonts w:hint="eastAsia"/>
        </w:rPr>
      </w:pPr>
    </w:p>
    <w:p w14:paraId="4F85E5D6" w14:textId="77777777" w:rsidR="00894372" w:rsidRDefault="00894372" w:rsidP="00EC7C6B">
      <w:pPr>
        <w:rPr>
          <w:rFonts w:hint="eastAsia"/>
        </w:rPr>
      </w:pPr>
    </w:p>
    <w:p w14:paraId="5ECF1802" w14:textId="77777777" w:rsidR="00894372" w:rsidRDefault="00894372" w:rsidP="00EC7C6B">
      <w:pPr>
        <w:rPr>
          <w:rFonts w:hint="eastAsia"/>
        </w:rPr>
      </w:pPr>
    </w:p>
    <w:p w14:paraId="49D8F9B0" w14:textId="77777777" w:rsidR="00894372" w:rsidRDefault="00894372" w:rsidP="00EC7C6B">
      <w:pPr>
        <w:rPr>
          <w:rFonts w:hint="eastAsia"/>
        </w:rPr>
      </w:pPr>
    </w:p>
    <w:p w14:paraId="54A67AD0" w14:textId="77777777" w:rsidR="00894372" w:rsidRDefault="00894372" w:rsidP="001B6CA1">
      <w:pPr>
        <w:pStyle w:val="a8"/>
        <w:rPr>
          <w:rFonts w:hint="eastAsia"/>
        </w:rPr>
      </w:pPr>
      <w:r>
        <w:rPr>
          <w:rFonts w:hint="eastAsia"/>
        </w:rPr>
        <w:t>一、</w:t>
      </w:r>
      <w:r>
        <w:rPr>
          <w:rFonts w:hint="eastAsia"/>
        </w:rPr>
        <w:t xml:space="preserve">Java </w:t>
      </w:r>
      <w:r>
        <w:rPr>
          <w:rFonts w:hint="eastAsia"/>
        </w:rPr>
        <w:t>基础</w:t>
      </w:r>
    </w:p>
    <w:p w14:paraId="11C266EA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JDK </w:t>
      </w:r>
      <w:r>
        <w:rPr>
          <w:rFonts w:hint="eastAsia"/>
        </w:rPr>
        <w:t>和</w:t>
      </w:r>
      <w:r>
        <w:rPr>
          <w:rFonts w:hint="eastAsia"/>
        </w:rPr>
        <w:t xml:space="preserve"> JRE </w:t>
      </w:r>
      <w:r>
        <w:rPr>
          <w:rFonts w:hint="eastAsia"/>
        </w:rPr>
        <w:t>有什么区别？</w:t>
      </w:r>
    </w:p>
    <w:p w14:paraId="69F2E151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和</w:t>
      </w:r>
      <w:r>
        <w:rPr>
          <w:rFonts w:hint="eastAsia"/>
        </w:rPr>
        <w:t xml:space="preserve"> equals </w:t>
      </w:r>
      <w:r>
        <w:rPr>
          <w:rFonts w:hint="eastAsia"/>
        </w:rPr>
        <w:t>的区别是什么？</w:t>
      </w:r>
    </w:p>
    <w:p w14:paraId="25BAD71D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两个对象的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hashCode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相同，则</w:t>
      </w:r>
      <w:r>
        <w:rPr>
          <w:rFonts w:hint="eastAsia"/>
        </w:rPr>
        <w:t xml:space="preserve"> equals()</w:t>
      </w:r>
      <w:r>
        <w:rPr>
          <w:rFonts w:hint="eastAsia"/>
        </w:rPr>
        <w:t>也一定为</w:t>
      </w:r>
      <w:r>
        <w:rPr>
          <w:rFonts w:hint="eastAsia"/>
        </w:rPr>
        <w:t xml:space="preserve"> true</w:t>
      </w:r>
      <w:r>
        <w:rPr>
          <w:rFonts w:hint="eastAsia"/>
        </w:rPr>
        <w:t>，对吗？</w:t>
      </w:r>
    </w:p>
    <w:p w14:paraId="0BDB4297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final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中有什么作用？</w:t>
      </w:r>
    </w:p>
    <w:p w14:paraId="7596402B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 xml:space="preserve">(-1.5) </w:t>
      </w:r>
      <w:r>
        <w:rPr>
          <w:rFonts w:hint="eastAsia"/>
        </w:rPr>
        <w:t>等于多少？</w:t>
      </w:r>
    </w:p>
    <w:p w14:paraId="20289CFF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属于基础的数据类型吗？</w:t>
      </w:r>
    </w:p>
    <w:p w14:paraId="511BA15A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中操作字符串都有哪些类？它们之间有什么区别？</w:t>
      </w:r>
    </w:p>
    <w:p w14:paraId="2C09D4CF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"</w:t>
      </w:r>
      <w:r>
        <w:rPr>
          <w:rFonts w:hint="eastAsia"/>
        </w:rPr>
        <w:t>与</w:t>
      </w:r>
      <w:r>
        <w:rPr>
          <w:rFonts w:hint="eastAsia"/>
        </w:rPr>
        <w:t xml:space="preserve"> String 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=new String(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</w:t>
      </w:r>
      <w:r>
        <w:rPr>
          <w:rFonts w:hint="eastAsia"/>
        </w:rPr>
        <w:t>)</w:t>
      </w:r>
      <w:r>
        <w:rPr>
          <w:rFonts w:hint="eastAsia"/>
        </w:rPr>
        <w:t>一样吗？</w:t>
      </w:r>
    </w:p>
    <w:p w14:paraId="1035DE3F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如何将字符串反转？</w:t>
      </w:r>
    </w:p>
    <w:p w14:paraId="7D9BD094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类的常用方法都有那些？</w:t>
      </w:r>
    </w:p>
    <w:p w14:paraId="5D9DB8B9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抽象类必须要有抽象方法吗？</w:t>
      </w:r>
    </w:p>
    <w:p w14:paraId="06C46DE6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普通类和抽象类有哪些区别？</w:t>
      </w:r>
    </w:p>
    <w:p w14:paraId="38B8B81E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抽象类能使用</w:t>
      </w:r>
      <w:r>
        <w:rPr>
          <w:rFonts w:hint="eastAsia"/>
        </w:rPr>
        <w:t xml:space="preserve"> final </w:t>
      </w:r>
      <w:r>
        <w:rPr>
          <w:rFonts w:hint="eastAsia"/>
        </w:rPr>
        <w:t>修饰吗？</w:t>
      </w:r>
    </w:p>
    <w:p w14:paraId="217C2D25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接口和抽象类有什么区别？</w:t>
      </w:r>
    </w:p>
    <w:p w14:paraId="33DC9A8A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</w:t>
      </w:r>
      <w:r>
        <w:rPr>
          <w:rFonts w:hint="eastAsia"/>
        </w:rPr>
        <w:t xml:space="preserve"> IO </w:t>
      </w:r>
      <w:r>
        <w:rPr>
          <w:rFonts w:hint="eastAsia"/>
        </w:rPr>
        <w:t>流分为几种？</w:t>
      </w:r>
    </w:p>
    <w:p w14:paraId="31217F85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BIO</w:t>
      </w:r>
      <w:r>
        <w:rPr>
          <w:rFonts w:hint="eastAsia"/>
        </w:rPr>
        <w:t>、</w:t>
      </w:r>
      <w:r>
        <w:rPr>
          <w:rFonts w:hint="eastAsia"/>
        </w:rPr>
        <w:t>NIO</w:t>
      </w:r>
      <w:r>
        <w:rPr>
          <w:rFonts w:hint="eastAsia"/>
        </w:rPr>
        <w:t>、</w:t>
      </w:r>
      <w:r>
        <w:rPr>
          <w:rFonts w:hint="eastAsia"/>
        </w:rPr>
        <w:t xml:space="preserve">AIO </w:t>
      </w:r>
      <w:r>
        <w:rPr>
          <w:rFonts w:hint="eastAsia"/>
        </w:rPr>
        <w:t>有什么区别？</w:t>
      </w:r>
    </w:p>
    <w:p w14:paraId="6D25CD8E" w14:textId="77777777" w:rsidR="00894372" w:rsidRDefault="00894372" w:rsidP="00894372">
      <w:pPr>
        <w:rPr>
          <w:rFonts w:hint="eastAsia"/>
        </w:rPr>
      </w:pPr>
      <w:r>
        <w:rPr>
          <w:rFonts w:hint="eastAsia"/>
        </w:rPr>
        <w:t>Files</w:t>
      </w:r>
      <w:r>
        <w:rPr>
          <w:rFonts w:hint="eastAsia"/>
        </w:rPr>
        <w:t>的常用方法都有哪些？</w:t>
      </w:r>
    </w:p>
    <w:p w14:paraId="23EFC389" w14:textId="4CFBD983" w:rsidR="00894372" w:rsidRDefault="00894372" w:rsidP="00894372">
      <w:pPr>
        <w:rPr>
          <w:rFonts w:hint="eastAsia"/>
        </w:rPr>
      </w:pPr>
    </w:p>
    <w:p w14:paraId="73E7EAFB" w14:textId="77777777" w:rsidR="005C11EA" w:rsidRDefault="005C11EA" w:rsidP="00894372">
      <w:pPr>
        <w:rPr>
          <w:rFonts w:hint="eastAsia"/>
        </w:rPr>
      </w:pPr>
    </w:p>
    <w:p w14:paraId="232E9D24" w14:textId="77777777" w:rsidR="005C11EA" w:rsidRDefault="005C11EA" w:rsidP="00894372">
      <w:pPr>
        <w:rPr>
          <w:rFonts w:hint="eastAsia"/>
        </w:rPr>
      </w:pPr>
    </w:p>
    <w:p w14:paraId="4E4F2E97" w14:textId="77777777" w:rsidR="005C11EA" w:rsidRDefault="005C11EA" w:rsidP="00894372">
      <w:pPr>
        <w:rPr>
          <w:rFonts w:hint="eastAsia"/>
        </w:rPr>
      </w:pPr>
    </w:p>
    <w:p w14:paraId="4EBB3FC1" w14:textId="77777777" w:rsidR="005C11EA" w:rsidRDefault="005C11EA" w:rsidP="00894372">
      <w:pPr>
        <w:rPr>
          <w:rFonts w:hint="eastAsia"/>
        </w:rPr>
      </w:pPr>
    </w:p>
    <w:p w14:paraId="0089B458" w14:textId="77777777" w:rsidR="005C11EA" w:rsidRDefault="005C11EA" w:rsidP="00894372">
      <w:pPr>
        <w:rPr>
          <w:rFonts w:hint="eastAsia"/>
        </w:rPr>
      </w:pPr>
    </w:p>
    <w:p w14:paraId="3DD856A8" w14:textId="77777777" w:rsidR="005C11EA" w:rsidRDefault="005C11EA" w:rsidP="00894372">
      <w:pPr>
        <w:rPr>
          <w:rFonts w:hint="eastAsia"/>
        </w:rPr>
      </w:pPr>
    </w:p>
    <w:p w14:paraId="2F8137D6" w14:textId="77777777" w:rsidR="005C11EA" w:rsidRDefault="005C11EA" w:rsidP="00894372">
      <w:pPr>
        <w:rPr>
          <w:rFonts w:hint="eastAsia"/>
        </w:rPr>
      </w:pPr>
    </w:p>
    <w:p w14:paraId="0B47D2A7" w14:textId="77777777" w:rsidR="005C11EA" w:rsidRDefault="005C11EA" w:rsidP="00894372">
      <w:pPr>
        <w:rPr>
          <w:rFonts w:hint="eastAsia"/>
        </w:rPr>
      </w:pPr>
    </w:p>
    <w:p w14:paraId="43CD18AF" w14:textId="77777777" w:rsidR="005C11EA" w:rsidRDefault="005C11EA" w:rsidP="001B6CA1">
      <w:pPr>
        <w:pStyle w:val="a8"/>
        <w:rPr>
          <w:rFonts w:hint="eastAsia"/>
        </w:rPr>
      </w:pPr>
      <w:r>
        <w:rPr>
          <w:rFonts w:hint="eastAsia"/>
        </w:rPr>
        <w:t>二、容器</w:t>
      </w:r>
    </w:p>
    <w:p w14:paraId="2E38C2B9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容器都有哪些？</w:t>
      </w:r>
    </w:p>
    <w:p w14:paraId="5293022E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 xml:space="preserve">Collection </w:t>
      </w:r>
      <w:r>
        <w:rPr>
          <w:rFonts w:hint="eastAsia"/>
        </w:rPr>
        <w:t>和</w:t>
      </w:r>
      <w:r>
        <w:rPr>
          <w:rFonts w:hint="eastAsia"/>
        </w:rPr>
        <w:t xml:space="preserve"> Collections </w:t>
      </w:r>
      <w:r>
        <w:rPr>
          <w:rFonts w:hint="eastAsia"/>
        </w:rPr>
        <w:t>有什么区别？</w:t>
      </w:r>
    </w:p>
    <w:p w14:paraId="6CC789C8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 xml:space="preserve">Map </w:t>
      </w:r>
      <w:r>
        <w:rPr>
          <w:rFonts w:hint="eastAsia"/>
        </w:rPr>
        <w:t>之间的区别是什么？</w:t>
      </w:r>
    </w:p>
    <w:p w14:paraId="3DFDAD26" w14:textId="77777777" w:rsidR="005C11EA" w:rsidRDefault="005C11EA" w:rsidP="005C11EA">
      <w:pPr>
        <w:rPr>
          <w:rFonts w:hint="eastAsia"/>
        </w:rPr>
      </w:pP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14:paraId="47E86F6F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如何决定使用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还是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>？</w:t>
      </w:r>
    </w:p>
    <w:p w14:paraId="3B07CCFE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的实现原理？</w:t>
      </w:r>
    </w:p>
    <w:p w14:paraId="354FF3AE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HashSet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的实现原理？</w:t>
      </w:r>
    </w:p>
    <w:p w14:paraId="57443805" w14:textId="77777777" w:rsidR="005C11EA" w:rsidRDefault="005C11EA" w:rsidP="005C11EA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LinkedList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的区别是什么？</w:t>
      </w:r>
    </w:p>
    <w:p w14:paraId="6F26018A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如何实现数组和</w:t>
      </w:r>
      <w:r>
        <w:rPr>
          <w:rFonts w:hint="eastAsia"/>
        </w:rPr>
        <w:t xml:space="preserve"> List </w:t>
      </w:r>
      <w:r>
        <w:rPr>
          <w:rFonts w:hint="eastAsia"/>
        </w:rPr>
        <w:t>之间的转换？</w:t>
      </w:r>
    </w:p>
    <w:p w14:paraId="2015F04A" w14:textId="77777777" w:rsidR="005C11EA" w:rsidRDefault="005C11EA" w:rsidP="005C11EA">
      <w:pPr>
        <w:rPr>
          <w:rFonts w:hint="eastAsia"/>
        </w:rPr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Vector </w:t>
      </w:r>
      <w:r>
        <w:rPr>
          <w:rFonts w:hint="eastAsia"/>
        </w:rPr>
        <w:t>的区别是什么？</w:t>
      </w:r>
    </w:p>
    <w:p w14:paraId="04B002C1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 xml:space="preserve">Array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有何区别？</w:t>
      </w:r>
    </w:p>
    <w:p w14:paraId="6F665E9B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Queue </w:t>
      </w:r>
      <w:r>
        <w:rPr>
          <w:rFonts w:hint="eastAsia"/>
        </w:rPr>
        <w:t>中</w:t>
      </w:r>
      <w:r>
        <w:rPr>
          <w:rFonts w:hint="eastAsia"/>
        </w:rPr>
        <w:t xml:space="preserve"> poll()</w:t>
      </w:r>
      <w:r>
        <w:rPr>
          <w:rFonts w:hint="eastAsia"/>
        </w:rPr>
        <w:t>和</w:t>
      </w:r>
      <w:r>
        <w:rPr>
          <w:rFonts w:hint="eastAsia"/>
        </w:rPr>
        <w:t xml:space="preserve"> remove()</w:t>
      </w:r>
      <w:r>
        <w:rPr>
          <w:rFonts w:hint="eastAsia"/>
        </w:rPr>
        <w:t>有什么区别？</w:t>
      </w:r>
    </w:p>
    <w:p w14:paraId="45485EDD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哪些集合类是线程安全的？</w:t>
      </w:r>
    </w:p>
    <w:p w14:paraId="046C1630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迭代器</w:t>
      </w:r>
      <w:r>
        <w:rPr>
          <w:rFonts w:hint="eastAsia"/>
        </w:rPr>
        <w:t xml:space="preserve"> Iterator </w:t>
      </w:r>
      <w:r>
        <w:rPr>
          <w:rFonts w:hint="eastAsia"/>
        </w:rPr>
        <w:t>是什么？</w:t>
      </w:r>
    </w:p>
    <w:p w14:paraId="419BD101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 xml:space="preserve">Iterator </w:t>
      </w:r>
      <w:r>
        <w:rPr>
          <w:rFonts w:hint="eastAsia"/>
        </w:rPr>
        <w:t>怎么使用？有什么特点？</w:t>
      </w:r>
    </w:p>
    <w:p w14:paraId="11ADFB97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 xml:space="preserve">Iterator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ListIterator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14:paraId="5A999CBB" w14:textId="77777777" w:rsidR="005C11EA" w:rsidRDefault="005C11EA" w:rsidP="005C11EA">
      <w:pPr>
        <w:rPr>
          <w:rFonts w:hint="eastAsia"/>
        </w:rPr>
      </w:pPr>
      <w:r>
        <w:rPr>
          <w:rFonts w:hint="eastAsia"/>
        </w:rPr>
        <w:t>怎么确保一个集合不能被修改？</w:t>
      </w:r>
    </w:p>
    <w:p w14:paraId="5D691633" w14:textId="216FC9CD" w:rsidR="005C11EA" w:rsidRDefault="005C11EA" w:rsidP="005C11EA">
      <w:pPr>
        <w:rPr>
          <w:rFonts w:hint="eastAsia"/>
        </w:rPr>
      </w:pPr>
    </w:p>
    <w:p w14:paraId="537A621E" w14:textId="77777777" w:rsidR="00DE118F" w:rsidRDefault="00DE118F" w:rsidP="005C11EA">
      <w:pPr>
        <w:rPr>
          <w:rFonts w:hint="eastAsia"/>
        </w:rPr>
      </w:pPr>
    </w:p>
    <w:p w14:paraId="1912F73C" w14:textId="77777777" w:rsidR="00DE118F" w:rsidRDefault="00DE118F" w:rsidP="005C11EA">
      <w:pPr>
        <w:rPr>
          <w:rFonts w:hint="eastAsia"/>
        </w:rPr>
      </w:pPr>
    </w:p>
    <w:p w14:paraId="07A38694" w14:textId="77777777" w:rsidR="00DE118F" w:rsidRDefault="00DE118F" w:rsidP="005C11EA">
      <w:pPr>
        <w:rPr>
          <w:rFonts w:hint="eastAsia"/>
        </w:rPr>
      </w:pPr>
    </w:p>
    <w:p w14:paraId="276E7DB6" w14:textId="77777777" w:rsidR="00DE118F" w:rsidRDefault="00DE118F" w:rsidP="005C11EA">
      <w:pPr>
        <w:rPr>
          <w:rFonts w:hint="eastAsia"/>
        </w:rPr>
      </w:pPr>
    </w:p>
    <w:p w14:paraId="54D96D75" w14:textId="77777777" w:rsidR="00DE118F" w:rsidRDefault="00DE118F" w:rsidP="005C11EA">
      <w:pPr>
        <w:rPr>
          <w:rFonts w:hint="eastAsia"/>
        </w:rPr>
      </w:pPr>
    </w:p>
    <w:p w14:paraId="34490024" w14:textId="77777777" w:rsidR="00DE118F" w:rsidRDefault="00DE118F" w:rsidP="005C11EA">
      <w:pPr>
        <w:rPr>
          <w:rFonts w:hint="eastAsia"/>
        </w:rPr>
      </w:pPr>
    </w:p>
    <w:p w14:paraId="6F97285C" w14:textId="77777777" w:rsidR="00DE118F" w:rsidRDefault="00DE118F" w:rsidP="005C11EA">
      <w:pPr>
        <w:rPr>
          <w:rFonts w:hint="eastAsia"/>
        </w:rPr>
      </w:pPr>
    </w:p>
    <w:p w14:paraId="14F455F9" w14:textId="77777777" w:rsidR="00DE118F" w:rsidRDefault="00DE118F" w:rsidP="005C11EA">
      <w:pPr>
        <w:rPr>
          <w:rFonts w:hint="eastAsia"/>
        </w:rPr>
      </w:pPr>
    </w:p>
    <w:p w14:paraId="79A37F46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三、多线程</w:t>
      </w:r>
    </w:p>
    <w:p w14:paraId="1056A30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并行和并发有什么区别？</w:t>
      </w:r>
    </w:p>
    <w:p w14:paraId="66B9347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线程和进程的区别？</w:t>
      </w:r>
    </w:p>
    <w:p w14:paraId="6A1E627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守护线程是什么？</w:t>
      </w:r>
    </w:p>
    <w:p w14:paraId="2AB35F2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创建线程有哪几种方式？</w:t>
      </w:r>
    </w:p>
    <w:p w14:paraId="3E55DCF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runnable </w:t>
      </w:r>
      <w:r>
        <w:rPr>
          <w:rFonts w:hint="eastAsia"/>
        </w:rPr>
        <w:t>和</w:t>
      </w:r>
      <w:r>
        <w:rPr>
          <w:rFonts w:hint="eastAsia"/>
        </w:rPr>
        <w:t xml:space="preserve"> callable </w:t>
      </w:r>
      <w:r>
        <w:rPr>
          <w:rFonts w:hint="eastAsia"/>
        </w:rPr>
        <w:t>有什么区别？</w:t>
      </w:r>
    </w:p>
    <w:p w14:paraId="7F0AD75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线程有哪些状态？</w:t>
      </w:r>
    </w:p>
    <w:p w14:paraId="5DF49FE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sleep() </w:t>
      </w:r>
      <w:r>
        <w:rPr>
          <w:rFonts w:hint="eastAsia"/>
        </w:rPr>
        <w:t>和</w:t>
      </w:r>
      <w:r>
        <w:rPr>
          <w:rFonts w:hint="eastAsia"/>
        </w:rPr>
        <w:t xml:space="preserve"> wait() </w:t>
      </w:r>
      <w:r>
        <w:rPr>
          <w:rFonts w:hint="eastAsia"/>
        </w:rPr>
        <w:t>有什么区别？</w:t>
      </w:r>
    </w:p>
    <w:p w14:paraId="0CA7B68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notify()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>()</w:t>
      </w:r>
      <w:r>
        <w:rPr>
          <w:rFonts w:hint="eastAsia"/>
        </w:rPr>
        <w:t>有什么区别？</w:t>
      </w:r>
    </w:p>
    <w:p w14:paraId="1912A08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线程的</w:t>
      </w:r>
      <w:r>
        <w:rPr>
          <w:rFonts w:hint="eastAsia"/>
        </w:rPr>
        <w:t xml:space="preserve"> run()</w:t>
      </w:r>
      <w:r>
        <w:rPr>
          <w:rFonts w:hint="eastAsia"/>
        </w:rPr>
        <w:t>和</w:t>
      </w:r>
      <w:r>
        <w:rPr>
          <w:rFonts w:hint="eastAsia"/>
        </w:rPr>
        <w:t xml:space="preserve"> start()</w:t>
      </w:r>
      <w:r>
        <w:rPr>
          <w:rFonts w:hint="eastAsia"/>
        </w:rPr>
        <w:t>有什么区别？</w:t>
      </w:r>
    </w:p>
    <w:p w14:paraId="7AA43C9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44.</w:t>
      </w:r>
      <w:r>
        <w:rPr>
          <w:rFonts w:hint="eastAsia"/>
        </w:rPr>
        <w:t>创建线程池有哪几种方式？</w:t>
      </w:r>
    </w:p>
    <w:p w14:paraId="09B4805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45.</w:t>
      </w:r>
      <w:r>
        <w:rPr>
          <w:rFonts w:hint="eastAsia"/>
        </w:rPr>
        <w:t>线程池都有哪些状态？</w:t>
      </w:r>
    </w:p>
    <w:p w14:paraId="6CAD22A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线程池中</w:t>
      </w:r>
      <w:r>
        <w:rPr>
          <w:rFonts w:hint="eastAsia"/>
        </w:rPr>
        <w:t xml:space="preserve"> submit()</w:t>
      </w:r>
      <w:r>
        <w:rPr>
          <w:rFonts w:hint="eastAsia"/>
        </w:rPr>
        <w:t>和</w:t>
      </w:r>
      <w:r>
        <w:rPr>
          <w:rFonts w:hint="eastAsia"/>
        </w:rPr>
        <w:t xml:space="preserve"> execute()</w:t>
      </w:r>
      <w:r>
        <w:rPr>
          <w:rFonts w:hint="eastAsia"/>
        </w:rPr>
        <w:t>方法有什么区别？</w:t>
      </w:r>
    </w:p>
    <w:p w14:paraId="4917940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程序中怎么保证多线程的运行安全？</w:t>
      </w:r>
    </w:p>
    <w:p w14:paraId="2897648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多线程锁的升级原理是什么？</w:t>
      </w:r>
    </w:p>
    <w:p w14:paraId="52F7820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什么是死锁？</w:t>
      </w:r>
    </w:p>
    <w:p w14:paraId="7C44263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怎么防止死锁？</w:t>
      </w:r>
    </w:p>
    <w:p w14:paraId="5D7B572F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ThreadLocal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是什么？有哪些使用场景？</w:t>
      </w:r>
    </w:p>
    <w:p w14:paraId="5FCC974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synchronized </w:t>
      </w:r>
      <w:r>
        <w:rPr>
          <w:rFonts w:hint="eastAsia"/>
        </w:rPr>
        <w:t>底层实现原理？</w:t>
      </w:r>
    </w:p>
    <w:p w14:paraId="46D4DD5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volatile </w:t>
      </w:r>
      <w:r>
        <w:rPr>
          <w:rFonts w:hint="eastAsia"/>
        </w:rPr>
        <w:t>的区别是什么？</w:t>
      </w:r>
    </w:p>
    <w:p w14:paraId="6F3BCB7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Lock </w:t>
      </w:r>
      <w:r>
        <w:rPr>
          <w:rFonts w:hint="eastAsia"/>
        </w:rPr>
        <w:t>有什么区别？</w:t>
      </w:r>
    </w:p>
    <w:p w14:paraId="63FA4A6F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lastRenderedPageBreak/>
        <w:t xml:space="preserve">synchronized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区别是什么？</w:t>
      </w:r>
    </w:p>
    <w:p w14:paraId="14065DDE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atomic </w:t>
      </w:r>
      <w:r>
        <w:rPr>
          <w:rFonts w:hint="eastAsia"/>
        </w:rPr>
        <w:t>的原理？</w:t>
      </w:r>
    </w:p>
    <w:p w14:paraId="534BC372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四、反射</w:t>
      </w:r>
    </w:p>
    <w:p w14:paraId="1C95D64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什么是反射？</w:t>
      </w:r>
    </w:p>
    <w:p w14:paraId="3B4AA19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java </w:t>
      </w:r>
      <w:r>
        <w:rPr>
          <w:rFonts w:hint="eastAsia"/>
        </w:rPr>
        <w:t>序列化？什么情况下需要序列化？</w:t>
      </w:r>
    </w:p>
    <w:p w14:paraId="3926B783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动态代理是什么？有哪些应用？</w:t>
      </w:r>
    </w:p>
    <w:p w14:paraId="1D5AEE4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怎么实现动态代理？</w:t>
      </w:r>
    </w:p>
    <w:p w14:paraId="447359BB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五、对象拷贝</w:t>
      </w:r>
    </w:p>
    <w:p w14:paraId="1846292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为什么要使用克隆？</w:t>
      </w:r>
    </w:p>
    <w:p w14:paraId="56A5D5A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如何实现对象克隆？</w:t>
      </w:r>
    </w:p>
    <w:p w14:paraId="33020D4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深拷贝和浅拷贝区别是什么？</w:t>
      </w:r>
    </w:p>
    <w:p w14:paraId="70C46409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六、</w:t>
      </w:r>
      <w:r>
        <w:rPr>
          <w:rFonts w:hint="eastAsia"/>
        </w:rPr>
        <w:t>Java Web</w:t>
      </w:r>
    </w:p>
    <w:p w14:paraId="393EA827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servlet </w:t>
      </w:r>
      <w:r>
        <w:rPr>
          <w:rFonts w:hint="eastAsia"/>
        </w:rPr>
        <w:t>有什么区别？</w:t>
      </w:r>
    </w:p>
    <w:p w14:paraId="33C5B5D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有哪些内置对象？作用分别是什么？</w:t>
      </w:r>
    </w:p>
    <w:p w14:paraId="42DCB7A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4 </w:t>
      </w:r>
      <w:r>
        <w:rPr>
          <w:rFonts w:hint="eastAsia"/>
        </w:rPr>
        <w:t>种作用域？</w:t>
      </w:r>
    </w:p>
    <w:p w14:paraId="287DE89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session </w:t>
      </w:r>
      <w:r>
        <w:rPr>
          <w:rFonts w:hint="eastAsia"/>
        </w:rPr>
        <w:t>和</w:t>
      </w:r>
      <w:r>
        <w:rPr>
          <w:rFonts w:hint="eastAsia"/>
        </w:rPr>
        <w:t xml:space="preserve"> cookie </w:t>
      </w:r>
      <w:r>
        <w:rPr>
          <w:rFonts w:hint="eastAsia"/>
        </w:rPr>
        <w:t>有什么区别？</w:t>
      </w:r>
    </w:p>
    <w:p w14:paraId="014FE24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session </w:t>
      </w:r>
      <w:r>
        <w:rPr>
          <w:rFonts w:hint="eastAsia"/>
        </w:rPr>
        <w:t>的工作原理？</w:t>
      </w:r>
    </w:p>
    <w:p w14:paraId="70A8DBA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如果客户端禁止</w:t>
      </w:r>
      <w:r>
        <w:rPr>
          <w:rFonts w:hint="eastAsia"/>
        </w:rPr>
        <w:t xml:space="preserve"> cookie </w:t>
      </w:r>
      <w:r>
        <w:rPr>
          <w:rFonts w:hint="eastAsia"/>
        </w:rPr>
        <w:t>能实现</w:t>
      </w:r>
      <w:r>
        <w:rPr>
          <w:rFonts w:hint="eastAsia"/>
        </w:rPr>
        <w:t xml:space="preserve"> session </w:t>
      </w:r>
      <w:r>
        <w:rPr>
          <w:rFonts w:hint="eastAsia"/>
        </w:rPr>
        <w:t>还能用吗？</w:t>
      </w:r>
    </w:p>
    <w:p w14:paraId="18FFFE1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struts </w:t>
      </w:r>
      <w:r>
        <w:rPr>
          <w:rFonts w:hint="eastAsia"/>
        </w:rPr>
        <w:t>的区别是什么？</w:t>
      </w:r>
    </w:p>
    <w:p w14:paraId="2FC3D55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如何避免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注入？</w:t>
      </w:r>
    </w:p>
    <w:p w14:paraId="06DBE5F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XSS </w:t>
      </w:r>
      <w:r>
        <w:rPr>
          <w:rFonts w:hint="eastAsia"/>
        </w:rPr>
        <w:t>攻击，如何避免？</w:t>
      </w:r>
    </w:p>
    <w:p w14:paraId="3D11DE2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lastRenderedPageBreak/>
        <w:t>什么是</w:t>
      </w:r>
      <w:r>
        <w:rPr>
          <w:rFonts w:hint="eastAsia"/>
        </w:rPr>
        <w:t xml:space="preserve"> CSRF </w:t>
      </w:r>
      <w:r>
        <w:rPr>
          <w:rFonts w:hint="eastAsia"/>
        </w:rPr>
        <w:t>攻击，如何避免？</w:t>
      </w:r>
    </w:p>
    <w:p w14:paraId="7184DC41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七、异常</w:t>
      </w:r>
    </w:p>
    <w:p w14:paraId="1102922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throw </w:t>
      </w:r>
      <w:r>
        <w:rPr>
          <w:rFonts w:hint="eastAsia"/>
        </w:rPr>
        <w:t>和</w:t>
      </w:r>
      <w:r>
        <w:rPr>
          <w:rFonts w:hint="eastAsia"/>
        </w:rPr>
        <w:t xml:space="preserve"> throws </w:t>
      </w:r>
      <w:r>
        <w:rPr>
          <w:rFonts w:hint="eastAsia"/>
        </w:rPr>
        <w:t>的区别？</w:t>
      </w:r>
    </w:p>
    <w:p w14:paraId="2AAD318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、</w:t>
      </w:r>
      <w:r>
        <w:rPr>
          <w:rFonts w:hint="eastAsia"/>
        </w:rPr>
        <w:t xml:space="preserve">finalize </w:t>
      </w:r>
      <w:r>
        <w:rPr>
          <w:rFonts w:hint="eastAsia"/>
        </w:rPr>
        <w:t>有什么区别？</w:t>
      </w:r>
    </w:p>
    <w:p w14:paraId="5152596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try-catch-finally </w:t>
      </w:r>
      <w:r>
        <w:rPr>
          <w:rFonts w:hint="eastAsia"/>
        </w:rPr>
        <w:t>中哪个部分可以省略？</w:t>
      </w:r>
    </w:p>
    <w:p w14:paraId="5F3C3E7F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try-catch-finally </w:t>
      </w:r>
      <w:r>
        <w:rPr>
          <w:rFonts w:hint="eastAsia"/>
        </w:rPr>
        <w:t>中，如果</w:t>
      </w:r>
      <w:r>
        <w:rPr>
          <w:rFonts w:hint="eastAsia"/>
        </w:rPr>
        <w:t xml:space="preserve"> catch </w:t>
      </w:r>
      <w:r>
        <w:rPr>
          <w:rFonts w:hint="eastAsia"/>
        </w:rPr>
        <w:t>中</w:t>
      </w:r>
      <w:r>
        <w:rPr>
          <w:rFonts w:hint="eastAsia"/>
        </w:rPr>
        <w:t xml:space="preserve"> return </w:t>
      </w:r>
      <w:r>
        <w:rPr>
          <w:rFonts w:hint="eastAsia"/>
        </w:rPr>
        <w:t>了，</w:t>
      </w:r>
      <w:r>
        <w:rPr>
          <w:rFonts w:hint="eastAsia"/>
        </w:rPr>
        <w:t xml:space="preserve">finally </w:t>
      </w:r>
      <w:r>
        <w:rPr>
          <w:rFonts w:hint="eastAsia"/>
        </w:rPr>
        <w:t>还会执行吗？</w:t>
      </w:r>
    </w:p>
    <w:p w14:paraId="253680EE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常见的异常类有哪些？</w:t>
      </w:r>
    </w:p>
    <w:p w14:paraId="36FCE86D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八、网络</w:t>
      </w:r>
    </w:p>
    <w:p w14:paraId="1F6D7FC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http </w:t>
      </w:r>
      <w:r>
        <w:rPr>
          <w:rFonts w:hint="eastAsia"/>
        </w:rPr>
        <w:t>响应码</w:t>
      </w:r>
      <w:r>
        <w:rPr>
          <w:rFonts w:hint="eastAsia"/>
        </w:rPr>
        <w:t xml:space="preserve"> 301 </w:t>
      </w:r>
      <w:r>
        <w:rPr>
          <w:rFonts w:hint="eastAsia"/>
        </w:rPr>
        <w:t>和</w:t>
      </w:r>
      <w:r>
        <w:rPr>
          <w:rFonts w:hint="eastAsia"/>
        </w:rPr>
        <w:t xml:space="preserve"> 302 </w:t>
      </w:r>
      <w:r>
        <w:rPr>
          <w:rFonts w:hint="eastAsia"/>
        </w:rPr>
        <w:t>代表的是什么？有什么区别？</w:t>
      </w:r>
    </w:p>
    <w:p w14:paraId="46CAE70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forward </w:t>
      </w:r>
      <w:r>
        <w:rPr>
          <w:rFonts w:hint="eastAsia"/>
        </w:rPr>
        <w:t>和</w:t>
      </w:r>
      <w:r>
        <w:rPr>
          <w:rFonts w:hint="eastAsia"/>
        </w:rPr>
        <w:t xml:space="preserve"> redirect </w:t>
      </w:r>
      <w:r>
        <w:rPr>
          <w:rFonts w:hint="eastAsia"/>
        </w:rPr>
        <w:t>的区别？</w:t>
      </w:r>
    </w:p>
    <w:p w14:paraId="710CEDA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简述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udp</w:t>
      </w:r>
      <w:proofErr w:type="spellEnd"/>
      <w:r>
        <w:rPr>
          <w:rFonts w:hint="eastAsia"/>
        </w:rPr>
        <w:t>的区别？</w:t>
      </w:r>
    </w:p>
    <w:p w14:paraId="1806D74C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为什么要三次握手，两次不行吗？为什么？</w:t>
      </w:r>
    </w:p>
    <w:p w14:paraId="597E432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粘包是怎么产生的？</w:t>
      </w:r>
    </w:p>
    <w:p w14:paraId="5BE3AA2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OSI </w:t>
      </w:r>
      <w:r>
        <w:rPr>
          <w:rFonts w:hint="eastAsia"/>
        </w:rPr>
        <w:t>的七层模型都有哪些？</w:t>
      </w:r>
    </w:p>
    <w:p w14:paraId="48046D3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get </w:t>
      </w:r>
      <w:r>
        <w:rPr>
          <w:rFonts w:hint="eastAsia"/>
        </w:rPr>
        <w:t>和</w:t>
      </w:r>
      <w:r>
        <w:rPr>
          <w:rFonts w:hint="eastAsia"/>
        </w:rPr>
        <w:t xml:space="preserve"> post </w:t>
      </w:r>
      <w:r>
        <w:rPr>
          <w:rFonts w:hint="eastAsia"/>
        </w:rPr>
        <w:t>请求有哪些区别？</w:t>
      </w:r>
    </w:p>
    <w:p w14:paraId="6CDED44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如何实现跨域？</w:t>
      </w:r>
    </w:p>
    <w:p w14:paraId="3B81DCC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JSONP </w:t>
      </w:r>
      <w:r>
        <w:rPr>
          <w:rFonts w:hint="eastAsia"/>
        </w:rPr>
        <w:t>实现原理？</w:t>
      </w:r>
    </w:p>
    <w:p w14:paraId="0000121F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九、设计模式</w:t>
      </w:r>
    </w:p>
    <w:p w14:paraId="1DC3CF7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说一下你熟悉的设计模式？</w:t>
      </w:r>
    </w:p>
    <w:p w14:paraId="7BFB7F9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简单工厂和抽象工厂有什么区别？</w:t>
      </w:r>
    </w:p>
    <w:p w14:paraId="7A59DC27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lastRenderedPageBreak/>
        <w:t>十、</w:t>
      </w:r>
      <w:r>
        <w:rPr>
          <w:rFonts w:hint="eastAsia"/>
        </w:rPr>
        <w:t>Spring/Spring MVC</w:t>
      </w:r>
    </w:p>
    <w:p w14:paraId="645FB56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为什么要使用</w:t>
      </w:r>
      <w:r>
        <w:rPr>
          <w:rFonts w:hint="eastAsia"/>
        </w:rPr>
        <w:t xml:space="preserve"> spring</w:t>
      </w:r>
      <w:r>
        <w:rPr>
          <w:rFonts w:hint="eastAsia"/>
        </w:rPr>
        <w:t>？</w:t>
      </w:r>
    </w:p>
    <w:p w14:paraId="46BE5C2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解释一下什么是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aop</w:t>
      </w:r>
      <w:proofErr w:type="spellEnd"/>
      <w:r>
        <w:rPr>
          <w:rFonts w:hint="eastAsia"/>
        </w:rPr>
        <w:t>？</w:t>
      </w:r>
    </w:p>
    <w:p w14:paraId="0FE1043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解释一下什么是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？</w:t>
      </w:r>
    </w:p>
    <w:p w14:paraId="466B0AC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有哪些主要模块？</w:t>
      </w:r>
    </w:p>
    <w:p w14:paraId="1389E7A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常用的注入方式有哪些？</w:t>
      </w:r>
    </w:p>
    <w:p w14:paraId="2C89170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中的</w:t>
      </w:r>
      <w:r>
        <w:rPr>
          <w:rFonts w:hint="eastAsia"/>
        </w:rPr>
        <w:t xml:space="preserve"> bean </w:t>
      </w:r>
      <w:r>
        <w:rPr>
          <w:rFonts w:hint="eastAsia"/>
        </w:rPr>
        <w:t>是线程安全的吗？</w:t>
      </w:r>
    </w:p>
    <w:p w14:paraId="2245898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支持几种</w:t>
      </w:r>
      <w:r>
        <w:rPr>
          <w:rFonts w:hint="eastAsia"/>
        </w:rPr>
        <w:t xml:space="preserve"> bean </w:t>
      </w:r>
      <w:r>
        <w:rPr>
          <w:rFonts w:hint="eastAsia"/>
        </w:rPr>
        <w:t>的作用域？</w:t>
      </w:r>
    </w:p>
    <w:p w14:paraId="60BA41B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自动装配</w:t>
      </w:r>
      <w:r>
        <w:rPr>
          <w:rFonts w:hint="eastAsia"/>
        </w:rPr>
        <w:t xml:space="preserve"> bean </w:t>
      </w:r>
      <w:r>
        <w:rPr>
          <w:rFonts w:hint="eastAsia"/>
        </w:rPr>
        <w:t>有哪些方式？</w:t>
      </w:r>
    </w:p>
    <w:p w14:paraId="6478918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r>
        <w:rPr>
          <w:rFonts w:hint="eastAsia"/>
        </w:rPr>
        <w:t>事务实现方式有哪些？</w:t>
      </w:r>
    </w:p>
    <w:p w14:paraId="0073C5C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spring </w:t>
      </w:r>
      <w:r>
        <w:rPr>
          <w:rFonts w:hint="eastAsia"/>
        </w:rPr>
        <w:t>的事务隔离？</w:t>
      </w:r>
    </w:p>
    <w:p w14:paraId="7477460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运行流程？</w:t>
      </w:r>
    </w:p>
    <w:p w14:paraId="1EC723A3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</w:t>
      </w:r>
      <w:proofErr w:type="spellStart"/>
      <w:r>
        <w:rPr>
          <w:rFonts w:hint="eastAsia"/>
        </w:rPr>
        <w:t>mvc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有哪些组件？</w:t>
      </w:r>
    </w:p>
    <w:p w14:paraId="58AEEB2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RequestMapping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的作用是什么？</w:t>
      </w:r>
    </w:p>
    <w:p w14:paraId="4980D15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的作用是什么？</w:t>
      </w:r>
    </w:p>
    <w:p w14:paraId="6DEC1F6B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十一、</w:t>
      </w:r>
      <w:r>
        <w:rPr>
          <w:rFonts w:hint="eastAsia"/>
        </w:rPr>
        <w:t>Spring Boot/Spring Cloud</w:t>
      </w:r>
    </w:p>
    <w:p w14:paraId="167E2EC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spring boot</w:t>
      </w:r>
      <w:r>
        <w:rPr>
          <w:rFonts w:hint="eastAsia"/>
        </w:rPr>
        <w:t>？</w:t>
      </w:r>
    </w:p>
    <w:p w14:paraId="01D5592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为什么要用</w:t>
      </w:r>
      <w:r>
        <w:rPr>
          <w:rFonts w:hint="eastAsia"/>
        </w:rPr>
        <w:t xml:space="preserve"> spring boot</w:t>
      </w:r>
      <w:r>
        <w:rPr>
          <w:rFonts w:hint="eastAsia"/>
        </w:rPr>
        <w:t>？</w:t>
      </w:r>
    </w:p>
    <w:p w14:paraId="70C9938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核心配置文件是什么？</w:t>
      </w:r>
    </w:p>
    <w:p w14:paraId="002E10B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配置文件有哪几种类型？它们有什么区别？</w:t>
      </w:r>
    </w:p>
    <w:p w14:paraId="024334F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boot </w:t>
      </w:r>
      <w:r>
        <w:rPr>
          <w:rFonts w:hint="eastAsia"/>
        </w:rPr>
        <w:t>有哪些方式可以实现热部署？</w:t>
      </w:r>
    </w:p>
    <w:p w14:paraId="67529E79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lastRenderedPageBreak/>
        <w:t>jpa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hibernate </w:t>
      </w:r>
      <w:r>
        <w:rPr>
          <w:rFonts w:hint="eastAsia"/>
        </w:rPr>
        <w:t>有什么区别？</w:t>
      </w:r>
    </w:p>
    <w:p w14:paraId="6796748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spring cloud</w:t>
      </w:r>
      <w:r>
        <w:rPr>
          <w:rFonts w:hint="eastAsia"/>
        </w:rPr>
        <w:t>？</w:t>
      </w:r>
    </w:p>
    <w:p w14:paraId="1200CD7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断路器的作用是什么？</w:t>
      </w:r>
    </w:p>
    <w:p w14:paraId="43D6013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spring cloud </w:t>
      </w:r>
      <w:r>
        <w:rPr>
          <w:rFonts w:hint="eastAsia"/>
        </w:rPr>
        <w:t>的核心组件有哪些？</w:t>
      </w:r>
    </w:p>
    <w:p w14:paraId="03F9E91D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十二、</w:t>
      </w:r>
      <w:r>
        <w:rPr>
          <w:rFonts w:hint="eastAsia"/>
        </w:rPr>
        <w:t>Hibernate</w:t>
      </w:r>
    </w:p>
    <w:p w14:paraId="2570A54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为什么要使用</w:t>
      </w:r>
      <w:r>
        <w:rPr>
          <w:rFonts w:hint="eastAsia"/>
        </w:rPr>
        <w:t xml:space="preserve"> hibernate</w:t>
      </w:r>
      <w:r>
        <w:rPr>
          <w:rFonts w:hint="eastAsia"/>
        </w:rPr>
        <w:t>？</w:t>
      </w:r>
    </w:p>
    <w:p w14:paraId="6D80461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 xml:space="preserve"> ORM </w:t>
      </w:r>
      <w:r>
        <w:rPr>
          <w:rFonts w:hint="eastAsia"/>
        </w:rPr>
        <w:t>框架？</w:t>
      </w:r>
    </w:p>
    <w:p w14:paraId="6D0CCE6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中如何在控制台查看打印的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语句？</w:t>
      </w:r>
    </w:p>
    <w:p w14:paraId="1F56D8D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有几种查询方式？</w:t>
      </w:r>
    </w:p>
    <w:p w14:paraId="61C8F24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实体类可以被定义为</w:t>
      </w:r>
      <w:r>
        <w:rPr>
          <w:rFonts w:hint="eastAsia"/>
        </w:rPr>
        <w:t xml:space="preserve"> final </w:t>
      </w:r>
      <w:r>
        <w:rPr>
          <w:rFonts w:hint="eastAsia"/>
        </w:rPr>
        <w:t>吗？</w:t>
      </w:r>
    </w:p>
    <w:p w14:paraId="7503E05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hibernate </w:t>
      </w:r>
      <w:r>
        <w:rPr>
          <w:rFonts w:hint="eastAsia"/>
        </w:rPr>
        <w:t>中使用</w:t>
      </w:r>
      <w:r>
        <w:rPr>
          <w:rFonts w:hint="eastAsia"/>
        </w:rPr>
        <w:t xml:space="preserve"> Integer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做映射有什么区别？</w:t>
      </w:r>
    </w:p>
    <w:p w14:paraId="30C2532E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是如何工作的？</w:t>
      </w:r>
    </w:p>
    <w:p w14:paraId="29FDE30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get()</w:t>
      </w:r>
      <w:r>
        <w:rPr>
          <w:rFonts w:hint="eastAsia"/>
        </w:rPr>
        <w:t>和</w:t>
      </w:r>
      <w:r>
        <w:rPr>
          <w:rFonts w:hint="eastAsia"/>
        </w:rPr>
        <w:t xml:space="preserve"> load()</w:t>
      </w:r>
      <w:r>
        <w:rPr>
          <w:rFonts w:hint="eastAsia"/>
        </w:rPr>
        <w:t>的区别？</w:t>
      </w:r>
    </w:p>
    <w:p w14:paraId="0BFA684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hibernate </w:t>
      </w:r>
      <w:r>
        <w:rPr>
          <w:rFonts w:hint="eastAsia"/>
        </w:rPr>
        <w:t>的缓存机制？</w:t>
      </w:r>
    </w:p>
    <w:p w14:paraId="207FD14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对象有哪些状态？</w:t>
      </w:r>
    </w:p>
    <w:p w14:paraId="628D387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hibernate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getCurrentSession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openSession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的区别是什么？</w:t>
      </w:r>
    </w:p>
    <w:p w14:paraId="5EBBD74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hibernate </w:t>
      </w:r>
      <w:r>
        <w:rPr>
          <w:rFonts w:hint="eastAsia"/>
        </w:rPr>
        <w:t>实体类必须要有无参构造函数吗？为什么？</w:t>
      </w:r>
    </w:p>
    <w:p w14:paraId="673E21B8" w14:textId="77777777" w:rsidR="00DE118F" w:rsidRDefault="00DE118F" w:rsidP="001B6CA1">
      <w:pPr>
        <w:pStyle w:val="a8"/>
        <w:rPr>
          <w:rFonts w:hint="eastAsia"/>
        </w:rPr>
      </w:pPr>
      <w:r>
        <w:rPr>
          <w:rFonts w:hint="eastAsia"/>
        </w:rPr>
        <w:t>十三、</w:t>
      </w:r>
      <w:proofErr w:type="spellStart"/>
      <w:r>
        <w:rPr>
          <w:rFonts w:hint="eastAsia"/>
        </w:rPr>
        <w:t>Mybatis</w:t>
      </w:r>
      <w:proofErr w:type="spellEnd"/>
    </w:p>
    <w:p w14:paraId="55A07DC3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#{}</w:t>
      </w:r>
      <w:r>
        <w:rPr>
          <w:rFonts w:hint="eastAsia"/>
        </w:rPr>
        <w:t>和</w:t>
      </w:r>
      <w:r>
        <w:rPr>
          <w:rFonts w:hint="eastAsia"/>
        </w:rPr>
        <w:t xml:space="preserve"> ${}</w:t>
      </w:r>
      <w:r>
        <w:rPr>
          <w:rFonts w:hint="eastAsia"/>
        </w:rPr>
        <w:t>的区别是什么？</w:t>
      </w:r>
    </w:p>
    <w:p w14:paraId="09058D97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有几种分页方式？</w:t>
      </w:r>
    </w:p>
    <w:p w14:paraId="351594FA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RowBounds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是一次性查询全部结果吗？为什么？</w:t>
      </w:r>
    </w:p>
    <w:p w14:paraId="1800FA5D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逻辑分页和物理分页的区别是什么？</w:t>
      </w:r>
    </w:p>
    <w:p w14:paraId="78917675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是否支持延迟加载？延迟加载的原理是什么？</w:t>
      </w:r>
    </w:p>
    <w:p w14:paraId="7F7A5AF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lastRenderedPageBreak/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的一级缓存和二级缓存？</w:t>
      </w:r>
    </w:p>
    <w:p w14:paraId="13FFB3E2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hibernate </w:t>
      </w:r>
      <w:r>
        <w:rPr>
          <w:rFonts w:hint="eastAsia"/>
        </w:rPr>
        <w:t>的区别有哪些？</w:t>
      </w:r>
    </w:p>
    <w:p w14:paraId="53A4A0F8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有哪些执行器（</w:t>
      </w:r>
      <w:r>
        <w:rPr>
          <w:rFonts w:hint="eastAsia"/>
        </w:rPr>
        <w:t>Executor</w:t>
      </w:r>
      <w:r>
        <w:rPr>
          <w:rFonts w:hint="eastAsia"/>
        </w:rPr>
        <w:t>）？</w:t>
      </w:r>
    </w:p>
    <w:p w14:paraId="6DC028F3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分页插件的实现原理是什么？</w:t>
      </w:r>
    </w:p>
    <w:p w14:paraId="7FEFF0D4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如何编写一个自定义插件？</w:t>
      </w:r>
    </w:p>
    <w:p w14:paraId="32F6ED4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十四、</w:t>
      </w:r>
      <w:proofErr w:type="spellStart"/>
      <w:r>
        <w:rPr>
          <w:rFonts w:hint="eastAsia"/>
        </w:rPr>
        <w:t>RabbitMQ</w:t>
      </w:r>
      <w:proofErr w:type="spellEnd"/>
    </w:p>
    <w:p w14:paraId="45F984CD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的使用场景有哪些？</w:t>
      </w:r>
    </w:p>
    <w:p w14:paraId="1068754E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有哪些重要的角色？</w:t>
      </w:r>
    </w:p>
    <w:p w14:paraId="1268FA18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有哪些重要的组件？</w:t>
      </w:r>
    </w:p>
    <w:p w14:paraId="604F2C81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vhost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的作用是什么？</w:t>
      </w:r>
    </w:p>
    <w:p w14:paraId="586B3D22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的消息是怎么发送的？</w:t>
      </w:r>
    </w:p>
    <w:p w14:paraId="25152D4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怎么保证消息的稳定性？</w:t>
      </w:r>
    </w:p>
    <w:p w14:paraId="3875B94E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141.rabbitmq </w:t>
      </w:r>
      <w:r>
        <w:rPr>
          <w:rFonts w:hint="eastAsia"/>
        </w:rPr>
        <w:t>怎么避免消息丢失？</w:t>
      </w:r>
    </w:p>
    <w:p w14:paraId="1752C30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要保证消息持久化成功的条件有哪些？</w:t>
      </w:r>
    </w:p>
    <w:p w14:paraId="5D0F8C6C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持久化有什么缺点？</w:t>
      </w:r>
    </w:p>
    <w:p w14:paraId="388AF8A1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有几种广播类型？</w:t>
      </w:r>
    </w:p>
    <w:p w14:paraId="467119D2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怎么实现延迟消息队列？</w:t>
      </w:r>
    </w:p>
    <w:p w14:paraId="7BF8654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集群有什么用？</w:t>
      </w:r>
    </w:p>
    <w:p w14:paraId="035151E6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节点的类型有哪些？</w:t>
      </w:r>
    </w:p>
    <w:p w14:paraId="61BF8B97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集群搭建需要注意哪些问题？</w:t>
      </w:r>
    </w:p>
    <w:p w14:paraId="0C5B120D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每个节点是其他节点的完整拷贝吗？为什么？</w:t>
      </w:r>
    </w:p>
    <w:p w14:paraId="1CD0404F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集群中唯一一个磁盘节点崩溃了会发生什么情况？</w:t>
      </w:r>
    </w:p>
    <w:p w14:paraId="7C3FEA64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对集群节点停止顺序有要求吗？</w:t>
      </w:r>
    </w:p>
    <w:p w14:paraId="3B0FFA6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>Kafka</w:t>
      </w:r>
    </w:p>
    <w:p w14:paraId="6F06603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可以脱离</w:t>
      </w:r>
      <w:r>
        <w:rPr>
          <w:rFonts w:hint="eastAsia"/>
        </w:rPr>
        <w:t xml:space="preserve"> zookeeper </w:t>
      </w:r>
      <w:r>
        <w:rPr>
          <w:rFonts w:hint="eastAsia"/>
        </w:rPr>
        <w:t>单独使用吗？为什么？</w:t>
      </w:r>
    </w:p>
    <w:p w14:paraId="62A50DAB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lastRenderedPageBreak/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有几种数据保留的策略？</w:t>
      </w:r>
    </w:p>
    <w:p w14:paraId="710A394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同时设置了</w:t>
      </w:r>
      <w:r>
        <w:rPr>
          <w:rFonts w:hint="eastAsia"/>
        </w:rPr>
        <w:t xml:space="preserve"> 7 </w:t>
      </w:r>
      <w:r>
        <w:rPr>
          <w:rFonts w:hint="eastAsia"/>
        </w:rPr>
        <w:t>天和</w:t>
      </w:r>
      <w:r>
        <w:rPr>
          <w:rFonts w:hint="eastAsia"/>
        </w:rPr>
        <w:t xml:space="preserve"> 10G </w:t>
      </w:r>
      <w:r>
        <w:rPr>
          <w:rFonts w:hint="eastAsia"/>
        </w:rPr>
        <w:t>清除数据，到第五天的时候消息达到了</w:t>
      </w:r>
      <w:r>
        <w:rPr>
          <w:rFonts w:hint="eastAsia"/>
        </w:rPr>
        <w:t xml:space="preserve"> 10G</w:t>
      </w:r>
      <w:r>
        <w:rPr>
          <w:rFonts w:hint="eastAsia"/>
        </w:rPr>
        <w:t>，这个时候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将如何处理？</w:t>
      </w:r>
    </w:p>
    <w:p w14:paraId="30434E2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什么情况会导致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运行变慢？</w:t>
      </w:r>
    </w:p>
    <w:p w14:paraId="211AECF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kafka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集群需要注意什么？</w:t>
      </w:r>
    </w:p>
    <w:p w14:paraId="21027B2E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十六、</w:t>
      </w:r>
      <w:r>
        <w:rPr>
          <w:rFonts w:hint="eastAsia"/>
        </w:rPr>
        <w:t>Zookeeper</w:t>
      </w:r>
    </w:p>
    <w:p w14:paraId="773C624F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是什么？</w:t>
      </w:r>
    </w:p>
    <w:p w14:paraId="62945F4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都有哪些功能？</w:t>
      </w:r>
    </w:p>
    <w:p w14:paraId="71189DF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有几种部署模式？</w:t>
      </w:r>
    </w:p>
    <w:p w14:paraId="587188F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zookeeper </w:t>
      </w:r>
      <w:r>
        <w:rPr>
          <w:rFonts w:hint="eastAsia"/>
        </w:rPr>
        <w:t>怎么保证主从节点的状态同步？</w:t>
      </w:r>
    </w:p>
    <w:p w14:paraId="169F489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集群中为什么要有主节点？</w:t>
      </w:r>
    </w:p>
    <w:p w14:paraId="77B1785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集群中有</w:t>
      </w:r>
      <w:r>
        <w:rPr>
          <w:rFonts w:hint="eastAsia"/>
        </w:rPr>
        <w:t xml:space="preserve"> 3 </w:t>
      </w:r>
      <w:r>
        <w:rPr>
          <w:rFonts w:hint="eastAsia"/>
        </w:rPr>
        <w:t>台服务器，其中一个节点宕机，这个时候</w:t>
      </w:r>
      <w:r>
        <w:rPr>
          <w:rFonts w:hint="eastAsia"/>
        </w:rPr>
        <w:t xml:space="preserve"> zookeeper </w:t>
      </w:r>
      <w:r>
        <w:rPr>
          <w:rFonts w:hint="eastAsia"/>
        </w:rPr>
        <w:t>还可以使用吗？</w:t>
      </w:r>
    </w:p>
    <w:p w14:paraId="6E6187A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zookeeper </w:t>
      </w:r>
      <w:r>
        <w:rPr>
          <w:rFonts w:hint="eastAsia"/>
        </w:rPr>
        <w:t>的通知机制？</w:t>
      </w:r>
    </w:p>
    <w:p w14:paraId="2E9CFAF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十七、</w:t>
      </w:r>
      <w:proofErr w:type="spellStart"/>
      <w:r>
        <w:rPr>
          <w:rFonts w:hint="eastAsia"/>
        </w:rPr>
        <w:t>MySql</w:t>
      </w:r>
      <w:proofErr w:type="spellEnd"/>
    </w:p>
    <w:p w14:paraId="57558B1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数据库的三范式是什么？</w:t>
      </w:r>
    </w:p>
    <w:p w14:paraId="07C68AC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一张自增表里面总共有</w:t>
      </w:r>
      <w:r>
        <w:rPr>
          <w:rFonts w:hint="eastAsia"/>
        </w:rPr>
        <w:t xml:space="preserve"> 7 </w:t>
      </w:r>
      <w:r>
        <w:rPr>
          <w:rFonts w:hint="eastAsia"/>
        </w:rPr>
        <w:t>条数据，删除了最后</w:t>
      </w:r>
      <w:r>
        <w:rPr>
          <w:rFonts w:hint="eastAsia"/>
        </w:rPr>
        <w:t xml:space="preserve"> 2 </w:t>
      </w:r>
      <w:r>
        <w:rPr>
          <w:rFonts w:hint="eastAsia"/>
        </w:rPr>
        <w:t>条数据，重启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数据库，又插入了一条数据，此时</w:t>
      </w:r>
      <w:r>
        <w:rPr>
          <w:rFonts w:hint="eastAsia"/>
        </w:rPr>
        <w:t xml:space="preserve"> id </w:t>
      </w:r>
      <w:r>
        <w:rPr>
          <w:rFonts w:hint="eastAsia"/>
        </w:rPr>
        <w:t>是几？</w:t>
      </w:r>
    </w:p>
    <w:p w14:paraId="66C72426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如何获取当前数据库版本？</w:t>
      </w:r>
    </w:p>
    <w:p w14:paraId="00C2AB90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ACID </w:t>
      </w:r>
      <w:r>
        <w:rPr>
          <w:rFonts w:hint="eastAsia"/>
        </w:rPr>
        <w:t>是什么？</w:t>
      </w:r>
    </w:p>
    <w:p w14:paraId="473C5A0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char </w:t>
      </w:r>
      <w:r>
        <w:rPr>
          <w:rFonts w:hint="eastAsia"/>
        </w:rPr>
        <w:t>和</w:t>
      </w:r>
      <w:r>
        <w:rPr>
          <w:rFonts w:hint="eastAsia"/>
        </w:rPr>
        <w:t xml:space="preserve"> varchar </w:t>
      </w:r>
      <w:r>
        <w:rPr>
          <w:rFonts w:hint="eastAsia"/>
        </w:rPr>
        <w:t>的区别是什么？</w:t>
      </w:r>
    </w:p>
    <w:p w14:paraId="71577B0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float </w:t>
      </w:r>
      <w:r>
        <w:rPr>
          <w:rFonts w:hint="eastAsia"/>
        </w:rPr>
        <w:t>和</w:t>
      </w:r>
      <w:r>
        <w:rPr>
          <w:rFonts w:hint="eastAsia"/>
        </w:rPr>
        <w:t xml:space="preserve"> double </w:t>
      </w:r>
      <w:r>
        <w:rPr>
          <w:rFonts w:hint="eastAsia"/>
        </w:rPr>
        <w:t>的区别是什么？</w:t>
      </w:r>
    </w:p>
    <w:p w14:paraId="44181D87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的内连接、左连接、右连接有什么区别？</w:t>
      </w:r>
    </w:p>
    <w:p w14:paraId="6C319749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索引是怎么实现的？</w:t>
      </w:r>
    </w:p>
    <w:p w14:paraId="4585C42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怎么验证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的索引是否满足需求？</w:t>
      </w:r>
    </w:p>
    <w:p w14:paraId="37C2F717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说一下数据库的事务隔离？</w:t>
      </w:r>
    </w:p>
    <w:p w14:paraId="4D8E0EE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lastRenderedPageBreak/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常用的引擎？</w:t>
      </w:r>
    </w:p>
    <w:p w14:paraId="5DDEED8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的行锁和表锁？</w:t>
      </w:r>
    </w:p>
    <w:p w14:paraId="4C4AB7DF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说一下乐观锁和悲观锁？</w:t>
      </w:r>
    </w:p>
    <w:p w14:paraId="697CB476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问题排查都有哪些手段？</w:t>
      </w:r>
    </w:p>
    <w:p w14:paraId="7023F386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如何做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的性能优化？</w:t>
      </w:r>
    </w:p>
    <w:p w14:paraId="2E4241A9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十八、</w:t>
      </w:r>
      <w:proofErr w:type="spellStart"/>
      <w:r>
        <w:rPr>
          <w:rFonts w:hint="eastAsia"/>
        </w:rPr>
        <w:t>Redis</w:t>
      </w:r>
      <w:proofErr w:type="spellEnd"/>
    </w:p>
    <w:p w14:paraId="3EDDAC1D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是什么？都有哪些使用场景？</w:t>
      </w:r>
    </w:p>
    <w:p w14:paraId="5920A575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有哪些功能？</w:t>
      </w:r>
    </w:p>
    <w:p w14:paraId="547859F0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memecache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有什么区别？</w:t>
      </w:r>
    </w:p>
    <w:p w14:paraId="281F1D43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为什么是单线程的？</w:t>
      </w:r>
    </w:p>
    <w:p w14:paraId="4CB25B5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什么是缓存穿透？怎么解决？</w:t>
      </w:r>
    </w:p>
    <w:p w14:paraId="71672E29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支持的数据类型有哪些？</w:t>
      </w:r>
    </w:p>
    <w:p w14:paraId="1E62CA04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支持的</w:t>
      </w:r>
      <w:r>
        <w:rPr>
          <w:rFonts w:hint="eastAsia"/>
        </w:rPr>
        <w:t xml:space="preserve"> java </w:t>
      </w:r>
      <w:r>
        <w:rPr>
          <w:rFonts w:hint="eastAsia"/>
        </w:rPr>
        <w:t>客户端都有哪些？</w:t>
      </w:r>
    </w:p>
    <w:p w14:paraId="4EECBD51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jedis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有哪些区别？</w:t>
      </w:r>
    </w:p>
    <w:p w14:paraId="6B27994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怎么保证缓存和数据库数据的一致性？</w:t>
      </w:r>
    </w:p>
    <w:p w14:paraId="693106BF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持久化有几种方式？</w:t>
      </w:r>
    </w:p>
    <w:p w14:paraId="18DCBD4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189.redis </w:t>
      </w:r>
      <w:r>
        <w:rPr>
          <w:rFonts w:hint="eastAsia"/>
        </w:rPr>
        <w:t>怎么实现分布式锁？</w:t>
      </w:r>
    </w:p>
    <w:p w14:paraId="675547B8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分布式锁有什么缺陷？</w:t>
      </w:r>
    </w:p>
    <w:p w14:paraId="4DAD4744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如何做内存优化？</w:t>
      </w:r>
    </w:p>
    <w:p w14:paraId="0B93EB5A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淘汰策略有哪些？</w:t>
      </w:r>
    </w:p>
    <w:p w14:paraId="44B88189" w14:textId="77777777" w:rsidR="00DE118F" w:rsidRDefault="00DE118F" w:rsidP="00DE118F">
      <w:pPr>
        <w:rPr>
          <w:rFonts w:hint="eastAsia"/>
        </w:rPr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常见的性能问题有哪些？该如何解决？</w:t>
      </w:r>
    </w:p>
    <w:p w14:paraId="754E343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十九、</w:t>
      </w:r>
      <w:r>
        <w:rPr>
          <w:rFonts w:hint="eastAsia"/>
        </w:rPr>
        <w:t>JVM</w:t>
      </w:r>
    </w:p>
    <w:p w14:paraId="54352A5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的主要组成部分？及其作用？</w:t>
      </w:r>
    </w:p>
    <w:p w14:paraId="16A562A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运行时数据区？</w:t>
      </w:r>
    </w:p>
    <w:p w14:paraId="61C5A855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说一下堆栈的区别？</w:t>
      </w:r>
    </w:p>
    <w:p w14:paraId="76D7A9A8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lastRenderedPageBreak/>
        <w:t>队列和栈是什么？有什么区别？</w:t>
      </w:r>
    </w:p>
    <w:p w14:paraId="4A9477A2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什么是双亲委派模型？</w:t>
      </w:r>
    </w:p>
    <w:p w14:paraId="3CBE6761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说一下类加载的执行过程？</w:t>
      </w:r>
    </w:p>
    <w:p w14:paraId="6F90D2CC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怎么判断对象是否可以被回收？</w:t>
      </w:r>
    </w:p>
    <w:p w14:paraId="21F3BECB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 xml:space="preserve">java </w:t>
      </w:r>
      <w:r>
        <w:rPr>
          <w:rFonts w:hint="eastAsia"/>
        </w:rPr>
        <w:t>中都有哪些引用类型？</w:t>
      </w:r>
    </w:p>
    <w:p w14:paraId="1EEB2DC4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有哪些垃圾回收算法？</w:t>
      </w:r>
    </w:p>
    <w:p w14:paraId="3F477EA3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有哪些垃圾回收器？</w:t>
      </w:r>
    </w:p>
    <w:p w14:paraId="34D2032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详细介绍一下</w:t>
      </w:r>
      <w:r>
        <w:rPr>
          <w:rFonts w:hint="eastAsia"/>
        </w:rPr>
        <w:t xml:space="preserve"> CMS </w:t>
      </w:r>
      <w:r>
        <w:rPr>
          <w:rFonts w:hint="eastAsia"/>
        </w:rPr>
        <w:t>垃圾回收器？</w:t>
      </w:r>
    </w:p>
    <w:p w14:paraId="77D034D3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新生代垃圾回收器和老生代垃圾回收器都有哪些？有什么区别？</w:t>
      </w:r>
    </w:p>
    <w:p w14:paraId="0987894D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简述分代垃圾回收器是怎么工作的？</w:t>
      </w:r>
    </w:p>
    <w:p w14:paraId="2FAB122F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说一下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调优的工具？</w:t>
      </w:r>
    </w:p>
    <w:p w14:paraId="50E56C4A" w14:textId="77777777" w:rsidR="00DE118F" w:rsidRDefault="00DE118F" w:rsidP="00DE118F">
      <w:pPr>
        <w:rPr>
          <w:rFonts w:hint="eastAsia"/>
        </w:rPr>
      </w:pPr>
      <w:r>
        <w:rPr>
          <w:rFonts w:hint="eastAsia"/>
        </w:rPr>
        <w:t>常用的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调优的参数都有哪些？</w:t>
      </w:r>
    </w:p>
    <w:p w14:paraId="7C92F15E" w14:textId="66F8E993" w:rsidR="00DE118F" w:rsidRDefault="00DE118F" w:rsidP="00DE118F">
      <w:pPr>
        <w:rPr>
          <w:rFonts w:hint="eastAsia"/>
        </w:rPr>
      </w:pPr>
    </w:p>
    <w:sectPr w:rsidR="00DE118F">
      <w:footerReference w:type="default" r:id="rId9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A464BC" w14:textId="77777777" w:rsidR="00A84E36" w:rsidRDefault="00A84E36">
      <w:pPr>
        <w:spacing w:after="0" w:line="240" w:lineRule="auto"/>
      </w:pPr>
      <w:r>
        <w:separator/>
      </w:r>
    </w:p>
    <w:p w14:paraId="51B93485" w14:textId="77777777" w:rsidR="00A84E36" w:rsidRDefault="00A84E36"/>
  </w:endnote>
  <w:endnote w:type="continuationSeparator" w:id="0">
    <w:p w14:paraId="08F1843F" w14:textId="77777777" w:rsidR="00A84E36" w:rsidRDefault="00A84E36">
      <w:pPr>
        <w:spacing w:after="0" w:line="240" w:lineRule="auto"/>
      </w:pPr>
      <w:r>
        <w:continuationSeparator/>
      </w:r>
    </w:p>
    <w:p w14:paraId="346B107F" w14:textId="77777777" w:rsidR="00A84E36" w:rsidRDefault="00A84E3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4E1F30" w14:textId="77777777" w:rsidR="00EF270A" w:rsidRDefault="00D23477">
    <w:pPr>
      <w:pStyle w:val="a5"/>
    </w:pPr>
    <w:r>
      <w:fldChar w:fldCharType="begin"/>
    </w:r>
    <w:r>
      <w:instrText xml:space="preserve"> PAGE   \* MERGEFORMAT </w:instrText>
    </w:r>
    <w:r>
      <w:fldChar w:fldCharType="separate"/>
    </w:r>
    <w:r w:rsidR="00757193">
      <w:rPr>
        <w:noProof/>
      </w:rPr>
      <w:t>12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30809" w14:textId="77777777" w:rsidR="00A84E36" w:rsidRDefault="00A84E36">
      <w:pPr>
        <w:spacing w:after="0" w:line="240" w:lineRule="auto"/>
      </w:pPr>
      <w:r>
        <w:separator/>
      </w:r>
    </w:p>
    <w:p w14:paraId="5737FF3C" w14:textId="77777777" w:rsidR="00A84E36" w:rsidRDefault="00A84E36"/>
  </w:footnote>
  <w:footnote w:type="continuationSeparator" w:id="0">
    <w:p w14:paraId="4477A288" w14:textId="77777777" w:rsidR="00A84E36" w:rsidRDefault="00A84E36">
      <w:pPr>
        <w:spacing w:after="0" w:line="240" w:lineRule="auto"/>
      </w:pPr>
      <w:r>
        <w:continuationSeparator/>
      </w:r>
    </w:p>
    <w:p w14:paraId="3CA317B8" w14:textId="77777777" w:rsidR="00A84E36" w:rsidRDefault="00A84E36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B0E3A"/>
    <w:multiLevelType w:val="multilevel"/>
    <w:tmpl w:val="D6E81BD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3B"/>
    <w:rsid w:val="000E2B2C"/>
    <w:rsid w:val="00161D82"/>
    <w:rsid w:val="00180AD2"/>
    <w:rsid w:val="001B6CA1"/>
    <w:rsid w:val="00207B6E"/>
    <w:rsid w:val="0045138D"/>
    <w:rsid w:val="004B440C"/>
    <w:rsid w:val="005C11EA"/>
    <w:rsid w:val="00615D4E"/>
    <w:rsid w:val="006D4E2A"/>
    <w:rsid w:val="00757193"/>
    <w:rsid w:val="008729F9"/>
    <w:rsid w:val="00894372"/>
    <w:rsid w:val="00A43196"/>
    <w:rsid w:val="00A6186C"/>
    <w:rsid w:val="00A84E36"/>
    <w:rsid w:val="00C152A9"/>
    <w:rsid w:val="00D23477"/>
    <w:rsid w:val="00DE118F"/>
    <w:rsid w:val="00EC7C6B"/>
    <w:rsid w:val="00EF270A"/>
    <w:rsid w:val="00FD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77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3477"/>
    <w:rPr>
      <w:lang w:val="en-GB" w:eastAsia="zh-CN"/>
    </w:rPr>
  </w:style>
  <w:style w:type="paragraph" w:styleId="1">
    <w:name w:val="heading 1"/>
    <w:basedOn w:val="a"/>
    <w:link w:val="10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0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0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0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0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0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0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0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0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0">
    <w:name w:val="标题 3字符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0">
    <w:name w:val="标题 4字符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a4"/>
    <w:uiPriority w:val="99"/>
    <w:unhideWhenUsed/>
    <w:qFormat/>
    <w:pPr>
      <w:spacing w:after="0" w:line="240" w:lineRule="auto"/>
    </w:pPr>
  </w:style>
  <w:style w:type="character" w:customStyle="1" w:styleId="a4">
    <w:name w:val="页眉字符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脚字符"/>
    <w:basedOn w:val="a0"/>
    <w:link w:val="a5"/>
    <w:uiPriority w:val="99"/>
  </w:style>
  <w:style w:type="paragraph" w:styleId="a7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Title"/>
    <w:basedOn w:val="a"/>
    <w:link w:val="a9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a9">
    <w:name w:val="标题字符"/>
    <w:basedOn w:val="a0"/>
    <w:link w:val="a8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a">
    <w:name w:val="Subtitle"/>
    <w:basedOn w:val="a"/>
    <w:next w:val="a"/>
    <w:link w:val="ab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c">
    <w:name w:val="Date"/>
    <w:basedOn w:val="a"/>
    <w:next w:val="a8"/>
    <w:link w:val="ad"/>
    <w:uiPriority w:val="2"/>
    <w:qFormat/>
    <w:pPr>
      <w:spacing w:after="360"/>
      <w:ind w:left="0"/>
    </w:pPr>
    <w:rPr>
      <w:sz w:val="28"/>
    </w:rPr>
  </w:style>
  <w:style w:type="character" w:customStyle="1" w:styleId="ad">
    <w:name w:val="日期字符"/>
    <w:basedOn w:val="a0"/>
    <w:link w:val="ac"/>
    <w:uiPriority w:val="2"/>
    <w:rPr>
      <w:sz w:val="28"/>
    </w:rPr>
  </w:style>
  <w:style w:type="character" w:styleId="ae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f">
    <w:name w:val="Intense Quote"/>
    <w:basedOn w:val="a"/>
    <w:next w:val="a"/>
    <w:link w:val="af0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af0">
    <w:name w:val="明显引用字符"/>
    <w:basedOn w:val="a0"/>
    <w:link w:val="af"/>
    <w:uiPriority w:val="30"/>
    <w:semiHidden/>
    <w:rPr>
      <w:b/>
      <w:i/>
      <w:iCs/>
      <w:color w:val="2E2E2E" w:themeColor="accent2"/>
    </w:rPr>
  </w:style>
  <w:style w:type="character" w:styleId="af1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f2">
    <w:name w:val="Quote"/>
    <w:basedOn w:val="a"/>
    <w:next w:val="a"/>
    <w:link w:val="af3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af3">
    <w:name w:val="引用字符"/>
    <w:basedOn w:val="a0"/>
    <w:link w:val="af2"/>
    <w:uiPriority w:val="29"/>
    <w:semiHidden/>
    <w:rPr>
      <w:i/>
      <w:iCs/>
    </w:rPr>
  </w:style>
  <w:style w:type="character" w:styleId="af4">
    <w:name w:val="Strong"/>
    <w:basedOn w:val="a0"/>
    <w:uiPriority w:val="22"/>
    <w:semiHidden/>
    <w:unhideWhenUsed/>
    <w:qFormat/>
    <w:rPr>
      <w:b/>
      <w:bCs/>
    </w:rPr>
  </w:style>
  <w:style w:type="character" w:styleId="af5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6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af7">
    <w:name w:val="TOC Heading"/>
    <w:basedOn w:val="1"/>
    <w:next w:val="a"/>
    <w:uiPriority w:val="39"/>
    <w:unhideWhenUsed/>
    <w:qFormat/>
    <w:pPr>
      <w:numPr>
        <w:numId w:val="0"/>
      </w:numPr>
      <w:outlineLvl w:val="9"/>
    </w:pPr>
  </w:style>
  <w:style w:type="character" w:customStyle="1" w:styleId="ab">
    <w:name w:val="副标题字符"/>
    <w:basedOn w:val="a0"/>
    <w:link w:val="aa"/>
    <w:uiPriority w:val="11"/>
    <w:semiHidden/>
    <w:rPr>
      <w:rFonts w:eastAsiaTheme="minorEastAsia"/>
      <w:i/>
      <w:spacing w:val="15"/>
      <w:sz w:val="32"/>
    </w:r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11">
    <w:name w:val="toc 1"/>
    <w:basedOn w:val="a"/>
    <w:next w:val="a"/>
    <w:autoRedefine/>
    <w:uiPriority w:val="39"/>
    <w:semiHidden/>
    <w:unhideWhenUsed/>
    <w:rsid w:val="00C152A9"/>
    <w:pPr>
      <w:spacing w:before="120" w:after="0"/>
      <w:ind w:left="0"/>
    </w:pPr>
    <w:rPr>
      <w:b/>
      <w:b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C152A9"/>
    <w:pPr>
      <w:spacing w:after="0"/>
      <w:ind w:left="220"/>
    </w:pPr>
    <w:rPr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C152A9"/>
    <w:pPr>
      <w:spacing w:after="0"/>
      <w:ind w:left="440"/>
    </w:pPr>
  </w:style>
  <w:style w:type="paragraph" w:styleId="41">
    <w:name w:val="toc 4"/>
    <w:basedOn w:val="a"/>
    <w:next w:val="a"/>
    <w:autoRedefine/>
    <w:uiPriority w:val="39"/>
    <w:semiHidden/>
    <w:unhideWhenUsed/>
    <w:rsid w:val="00C152A9"/>
    <w:pPr>
      <w:spacing w:after="0"/>
      <w:ind w:left="66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C152A9"/>
    <w:pPr>
      <w:spacing w:after="0"/>
      <w:ind w:left="88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C152A9"/>
    <w:pPr>
      <w:spacing w:after="0"/>
      <w:ind w:left="11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C152A9"/>
    <w:pPr>
      <w:spacing w:after="0"/>
      <w:ind w:left="132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C152A9"/>
    <w:pPr>
      <w:spacing w:after="0"/>
      <w:ind w:left="154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C152A9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72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ngxiangliu/Library/Containers/com.microsoft.Word/Data/Library/Caches/2052/TM10002082/&#21019;&#24314;&#22823;&#32434;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748A690-E369-274D-9E7F-BD5686C2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创建大纲.dotx</Template>
  <TotalTime>5</TotalTime>
  <Pages>12</Pages>
  <Words>715</Words>
  <Characters>4078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23</cp:revision>
  <dcterms:created xsi:type="dcterms:W3CDTF">2019-07-03T03:28:00Z</dcterms:created>
  <dcterms:modified xsi:type="dcterms:W3CDTF">2019-07-03T03:35:00Z</dcterms:modified>
</cp:coreProperties>
</file>